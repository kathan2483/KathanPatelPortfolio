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4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65"/>
      </w:tblGrid>
      <w:tr w:rsidR="00692703" w:rsidRPr="00CF1A49" w14:paraId="36725292" w14:textId="77777777" w:rsidTr="00D4648B">
        <w:trPr>
          <w:trHeight w:hRule="exact" w:val="2128"/>
        </w:trPr>
        <w:tc>
          <w:tcPr>
            <w:tcW w:w="9265" w:type="dxa"/>
            <w:tcMar>
              <w:top w:w="0" w:type="dxa"/>
              <w:bottom w:w="0" w:type="dxa"/>
            </w:tcMar>
          </w:tcPr>
          <w:p w14:paraId="017B3E3E" w14:textId="68A4CD87" w:rsidR="00692703" w:rsidRPr="00CF1A49" w:rsidRDefault="002E503E" w:rsidP="00913946">
            <w:pPr>
              <w:pStyle w:val="Title"/>
            </w:pPr>
            <w:r>
              <w:t>kathan</w:t>
            </w:r>
            <w:r w:rsidR="00692703" w:rsidRPr="00CF1A49">
              <w:t xml:space="preserve"> </w:t>
            </w:r>
            <w:r w:rsidR="005F64BC" w:rsidRPr="001A118E">
              <w:rPr>
                <w:rStyle w:val="IntenseEmphasis"/>
                <w:b w:val="0"/>
                <w:bCs/>
              </w:rPr>
              <w:t>PATEL</w:t>
            </w:r>
          </w:p>
          <w:p w14:paraId="700F8C2A" w14:textId="3C918BC3" w:rsidR="00692703" w:rsidRDefault="00FF6370" w:rsidP="00913946">
            <w:pPr>
              <w:pStyle w:val="ContactInfo"/>
              <w:contextualSpacing w:val="0"/>
            </w:pPr>
            <w:r>
              <w:t xml:space="preserve">512 </w:t>
            </w:r>
            <w:proofErr w:type="spellStart"/>
            <w:r>
              <w:t>rankin</w:t>
            </w:r>
            <w:proofErr w:type="spellEnd"/>
            <w:r w:rsidR="005F64BC">
              <w:t xml:space="preserve"> Avenue, Windsor, ON</w:t>
            </w:r>
            <w:r w:rsidR="00692703" w:rsidRPr="00CF1A49">
              <w:t xml:space="preserve"> </w:t>
            </w:r>
          </w:p>
          <w:p w14:paraId="6BF3A309" w14:textId="1FEC084D" w:rsidR="005F64BC" w:rsidRPr="00CF1A49" w:rsidRDefault="005F64BC" w:rsidP="00913946">
            <w:pPr>
              <w:pStyle w:val="ContactInfo"/>
              <w:contextualSpacing w:val="0"/>
            </w:pPr>
            <w:r>
              <w:t>+1 (</w:t>
            </w:r>
            <w:r w:rsidR="0023068D">
              <w:t>647</w:t>
            </w:r>
            <w:r>
              <w:t xml:space="preserve">) </w:t>
            </w:r>
            <w:r w:rsidR="000F7C99">
              <w:t>975</w:t>
            </w:r>
            <w:r>
              <w:t>-</w:t>
            </w:r>
            <w:r w:rsidR="000F7C99">
              <w:t>4529</w:t>
            </w:r>
          </w:p>
          <w:p w14:paraId="5B1B7926" w14:textId="0E91D0CD" w:rsidR="00692703" w:rsidRDefault="004F01AF" w:rsidP="00913946">
            <w:pPr>
              <w:pStyle w:val="ContactInfoEmphasis"/>
              <w:contextualSpacing w:val="0"/>
            </w:pPr>
            <w:hyperlink r:id="rId7" w:history="1">
              <w:r w:rsidR="00BE38B3" w:rsidRPr="0036394D">
                <w:rPr>
                  <w:rStyle w:val="Hyperlink"/>
                </w:rPr>
                <w:t>Kathanp542@gmail.com</w:t>
              </w:r>
            </w:hyperlink>
            <w:r w:rsidR="00692703" w:rsidRPr="00CF1A49">
              <w:t xml:space="preserve"> </w:t>
            </w:r>
          </w:p>
          <w:p w14:paraId="2644FD09" w14:textId="4E3B16EA" w:rsidR="00BE38B3" w:rsidRDefault="004F01AF" w:rsidP="00913946">
            <w:pPr>
              <w:pStyle w:val="ContactInfoEmphasis"/>
              <w:contextualSpacing w:val="0"/>
            </w:pPr>
            <w:hyperlink r:id="rId8" w:history="1">
              <w:proofErr w:type="spellStart"/>
              <w:r w:rsidR="00117FBD" w:rsidRPr="00117FBD">
                <w:rPr>
                  <w:rStyle w:val="Hyperlink"/>
                </w:rPr>
                <w:t>KathanPortfolio</w:t>
              </w:r>
              <w:proofErr w:type="spellEnd"/>
            </w:hyperlink>
          </w:p>
          <w:p w14:paraId="38CFC7F1" w14:textId="77777777" w:rsidR="00BE38B3" w:rsidRDefault="00BE38B3" w:rsidP="00913946">
            <w:pPr>
              <w:pStyle w:val="ContactInfoEmphasis"/>
              <w:contextualSpacing w:val="0"/>
            </w:pPr>
          </w:p>
          <w:p w14:paraId="3EC262AC" w14:textId="77777777" w:rsidR="002A5CB8" w:rsidRDefault="002A5CB8" w:rsidP="00913946">
            <w:pPr>
              <w:pStyle w:val="ContactInfoEmphasis"/>
              <w:contextualSpacing w:val="0"/>
            </w:pPr>
          </w:p>
          <w:p w14:paraId="1F811794" w14:textId="666290E9" w:rsidR="00ED440D" w:rsidRPr="00CF1A49" w:rsidRDefault="00ED440D" w:rsidP="00913946">
            <w:pPr>
              <w:pStyle w:val="ContactInfoEmphasis"/>
              <w:contextualSpacing w:val="0"/>
            </w:pPr>
          </w:p>
        </w:tc>
      </w:tr>
      <w:tr w:rsidR="009571D8" w:rsidRPr="00CF1A49" w14:paraId="7238E2F8" w14:textId="77777777" w:rsidTr="00D4648B">
        <w:tc>
          <w:tcPr>
            <w:tcW w:w="9265" w:type="dxa"/>
            <w:tcMar>
              <w:top w:w="432" w:type="dxa"/>
            </w:tcMar>
          </w:tcPr>
          <w:p w14:paraId="7052048B" w14:textId="787031CA" w:rsidR="001755A8" w:rsidRDefault="00B91129" w:rsidP="000A3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contextualSpacing w:val="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val="en-CA" w:eastAsia="en-CA"/>
              </w:rPr>
            </w:pPr>
            <w:r w:rsidRPr="00B91129">
              <w:rPr>
                <w:rFonts w:eastAsia="Times New Roman" w:cstheme="minorHAnsi"/>
                <w:color w:val="111111"/>
                <w:lang w:val="en-CA" w:eastAsia="en-CA"/>
              </w:rPr>
              <w:t xml:space="preserve">Passionate and detail-oriented Web Developer and Software Developer with a robust background in web design, programming, and responsive development. Leveraging a recent diploma from St. Clair College's Web Development program, I possess hands-on experience in creating W3C-compliant, user-centric websites, as well as strong coding skills in various programming languages. I am eager to apply my expertise in both web and software development to a dynamic team, contributing to innovative and impactful projects. Seeking a Junior Web Designer, Web Developer, or Software Developer role where I can continue to grow and refine my </w:t>
            </w:r>
            <w:r w:rsidR="00B15621" w:rsidRPr="00B91129">
              <w:rPr>
                <w:rFonts w:eastAsia="Times New Roman" w:cstheme="minorHAnsi"/>
                <w:color w:val="111111"/>
                <w:lang w:val="en-CA" w:eastAsia="en-CA"/>
              </w:rPr>
              <w:t>skills.</w:t>
            </w:r>
          </w:p>
          <w:sdt>
            <w:sdtPr>
              <w:alias w:val="Skills:"/>
              <w:tag w:val="Skills:"/>
              <w:id w:val="621892037"/>
              <w:placeholder>
                <w:docPart w:val="0C009CA418434A38B6EB7D3540B1A6EC"/>
              </w:placeholder>
              <w:temporary/>
              <w:showingPlcHdr/>
              <w15:appearance w15:val="hidden"/>
            </w:sdtPr>
            <w:sdtEndPr/>
            <w:sdtContent>
              <w:p w14:paraId="2D9A8A92" w14:textId="77777777" w:rsidR="000A34E9" w:rsidRPr="00CF1A49" w:rsidRDefault="000A34E9" w:rsidP="000A34E9">
                <w:pPr>
                  <w:pStyle w:val="Heading1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77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8405"/>
              <w:gridCol w:w="2296"/>
            </w:tblGrid>
            <w:tr w:rsidR="000A34E9" w:rsidRPr="006E1507" w14:paraId="6F6A7BB9" w14:textId="77777777" w:rsidTr="00792A79">
              <w:trPr>
                <w:trHeight w:val="3087"/>
              </w:trPr>
              <w:tc>
                <w:tcPr>
                  <w:tcW w:w="8352" w:type="dxa"/>
                </w:tcPr>
                <w:p w14:paraId="0338FED7" w14:textId="79733F0E" w:rsidR="007668CA" w:rsidRDefault="007668CA" w:rsidP="001D3C3A">
                  <w:pPr>
                    <w:pStyle w:val="ListBullet"/>
                    <w:rPr>
                      <w:lang w:val="en-CA" w:eastAsia="en-CA"/>
                    </w:rPr>
                  </w:pPr>
                  <w:r w:rsidRPr="007668CA">
                    <w:rPr>
                      <w:lang w:val="en-CA" w:eastAsia="en-CA"/>
                    </w:rPr>
                    <w:t>Web Development: HTML5, CSS3, JavaScript, jQuery, Bootstrap, Media Queries, Responsive Web Design, Cross-browser Compatibility, W3C Standards</w:t>
                  </w:r>
                </w:p>
                <w:p w14:paraId="326145A0" w14:textId="479BEE88" w:rsidR="001D3C3A" w:rsidRPr="001D3C3A" w:rsidRDefault="00134492" w:rsidP="001D3C3A">
                  <w:pPr>
                    <w:pStyle w:val="ListBullet"/>
                    <w:rPr>
                      <w:lang w:val="en-CA" w:eastAsia="en-CA"/>
                    </w:rPr>
                  </w:pPr>
                  <w:r w:rsidRPr="00134492">
                    <w:rPr>
                      <w:lang w:val="en-CA" w:eastAsia="en-CA"/>
                    </w:rPr>
                    <w:t>Programming Languages: Java, C++, C, SQL, .NET</w:t>
                  </w:r>
                  <w:r w:rsidRPr="00134492">
                    <w:rPr>
                      <w:lang w:val="en-CA" w:eastAsia="en-CA"/>
                    </w:rPr>
                    <w:t xml:space="preserve"> </w:t>
                  </w:r>
                </w:p>
                <w:p w14:paraId="5A84B13E" w14:textId="77777777" w:rsidR="000A36EA" w:rsidRDefault="000A36EA" w:rsidP="001D3C3A">
                  <w:pPr>
                    <w:pStyle w:val="ListBullet"/>
                    <w:rPr>
                      <w:lang w:val="en-CA" w:eastAsia="en-CA"/>
                    </w:rPr>
                  </w:pPr>
                  <w:r w:rsidRPr="000A36EA">
                    <w:rPr>
                      <w:lang w:val="en-CA" w:eastAsia="en-CA"/>
                    </w:rPr>
                    <w:t>Design Tools: Adobe Illustrator, Photoshop</w:t>
                  </w:r>
                  <w:r w:rsidRPr="000A36EA">
                    <w:rPr>
                      <w:lang w:val="en-CA" w:eastAsia="en-CA"/>
                    </w:rPr>
                    <w:t xml:space="preserve"> </w:t>
                  </w:r>
                </w:p>
                <w:p w14:paraId="7520F326" w14:textId="77777777" w:rsidR="004303C6" w:rsidRDefault="001B6973" w:rsidP="001D3C3A">
                  <w:pPr>
                    <w:pStyle w:val="ListBullet"/>
                    <w:rPr>
                      <w:lang w:val="en-CA" w:eastAsia="en-CA"/>
                    </w:rPr>
                  </w:pPr>
                  <w:r w:rsidRPr="001B6973">
                    <w:rPr>
                      <w:lang w:val="en-CA" w:eastAsia="en-CA"/>
                    </w:rPr>
                    <w:t>Development Tools: Git, Azure, Agile Methodologies, Version Control, Debugging, Code Optimization</w:t>
                  </w:r>
                  <w:r w:rsidRPr="001B6973">
                    <w:rPr>
                      <w:lang w:val="en-CA" w:eastAsia="en-CA"/>
                    </w:rPr>
                    <w:t xml:space="preserve"> </w:t>
                  </w:r>
                </w:p>
                <w:p w14:paraId="70BC7BD7" w14:textId="799C1D67" w:rsidR="001D3C3A" w:rsidRPr="001D3C3A" w:rsidRDefault="001D3C3A" w:rsidP="001D3C3A">
                  <w:pPr>
                    <w:pStyle w:val="ListBullet"/>
                    <w:rPr>
                      <w:lang w:val="en-CA" w:eastAsia="en-CA"/>
                    </w:rPr>
                  </w:pPr>
                  <w:r w:rsidRPr="001D3C3A">
                    <w:rPr>
                      <w:lang w:val="en-CA" w:eastAsia="en-CA"/>
                    </w:rPr>
                    <w:t>Networking: TCP/IP protocols, routing, network troubleshooting</w:t>
                  </w:r>
                </w:p>
                <w:p w14:paraId="09E7E104" w14:textId="77777777" w:rsidR="001D3C3A" w:rsidRPr="001D3C3A" w:rsidRDefault="001D3C3A" w:rsidP="001D3C3A">
                  <w:pPr>
                    <w:pStyle w:val="ListBullet"/>
                    <w:rPr>
                      <w:lang w:val="en-CA" w:eastAsia="en-CA"/>
                    </w:rPr>
                  </w:pPr>
                  <w:r w:rsidRPr="001D3C3A">
                    <w:rPr>
                      <w:lang w:val="en-CA" w:eastAsia="en-CA"/>
                    </w:rPr>
                    <w:t>Problem-Solving &amp; Analytical Skills: Strong aptitude for identifying and resolving technical issues, logical thinking, and attention to detail</w:t>
                  </w:r>
                </w:p>
                <w:p w14:paraId="1FB01E50" w14:textId="77777777" w:rsidR="001D3C3A" w:rsidRPr="001D3C3A" w:rsidRDefault="001D3C3A" w:rsidP="001D3C3A">
                  <w:pPr>
                    <w:pStyle w:val="ListBullet"/>
                    <w:rPr>
                      <w:lang w:val="en-CA" w:eastAsia="en-CA"/>
                    </w:rPr>
                  </w:pPr>
                  <w:r w:rsidRPr="001D3C3A">
                    <w:rPr>
                      <w:lang w:val="en-CA" w:eastAsia="en-CA"/>
                    </w:rPr>
                    <w:t>Communication: Clear and effective documentation, ability to convey technical concepts to non-technical stakeholders</w:t>
                  </w:r>
                </w:p>
                <w:p w14:paraId="7327814D" w14:textId="2F74B52C" w:rsidR="008032A4" w:rsidRDefault="00C37DC8" w:rsidP="00C37DC8">
                  <w:pPr>
                    <w:pStyle w:val="ListBullet"/>
                  </w:pPr>
                  <w:r w:rsidRPr="00C37DC8">
                    <w:rPr>
                      <w:lang w:val="en-CA" w:eastAsia="en-CA"/>
                    </w:rPr>
                    <w:t>Problem-Solving: Analytical skills, Attention to detail, Troubleshooting, Logical thinking</w:t>
                  </w:r>
                </w:p>
                <w:p w14:paraId="6F2478F5" w14:textId="32B0FAA9" w:rsidR="00A20C19" w:rsidRDefault="009561AA" w:rsidP="00906EF3">
                  <w:pPr>
                    <w:pStyle w:val="Heading1"/>
                  </w:pPr>
                  <w:r>
                    <w:t>experience</w:t>
                  </w:r>
                </w:p>
                <w:p w14:paraId="66F80C1C" w14:textId="77777777" w:rsidR="00A20C19" w:rsidRPr="00CF1A49" w:rsidRDefault="00A20C19" w:rsidP="00E70F73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  <w:tbl>
                  <w:tblPr>
                    <w:tblStyle w:val="TableGrid"/>
                    <w:tblW w:w="8382" w:type="dxa"/>
                    <w:tblBorders>
                      <w:left w:val="dotted" w:sz="18" w:space="0" w:color="BFBFBF" w:themeColor="background1" w:themeShade="BF"/>
                    </w:tblBorders>
                    <w:tblCellMar>
                      <w:left w:w="576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Experience layout table"/>
                  </w:tblPr>
                  <w:tblGrid>
                    <w:gridCol w:w="8382"/>
                  </w:tblGrid>
                  <w:tr w:rsidR="00F639A9" w:rsidRPr="00CF1A49" w14:paraId="416D0975" w14:textId="77777777" w:rsidTr="005E0F8E">
                    <w:tc>
                      <w:tcPr>
                        <w:tcW w:w="8382" w:type="dxa"/>
                      </w:tcPr>
                      <w:p w14:paraId="1C082E95" w14:textId="0E50F5A5" w:rsidR="005E0F8E" w:rsidRDefault="008C40CC" w:rsidP="00F639A9">
                        <w:pPr>
                          <w:pStyle w:val="Heading3"/>
                          <w:contextualSpacing w:val="0"/>
                        </w:pPr>
                        <w:r>
                          <w:t xml:space="preserve">projects </w:t>
                        </w:r>
                      </w:p>
                      <w:p w14:paraId="33BDA810" w14:textId="4D815059" w:rsidR="00906EF3" w:rsidRDefault="006F5C2E" w:rsidP="006F5C2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</w:pPr>
                        <w:r>
                          <w:t>Currency-converter</w:t>
                        </w:r>
                        <w:r>
                          <w:t>-</w:t>
                        </w:r>
                        <w:r w:rsidR="0025507B">
                          <w:t xml:space="preserve"> </w:t>
                        </w:r>
                        <w:r>
                          <w:t>Easily convert currencies in real-time with a user-friendly interface. Stay updated with accurate exchange rates for smooth international transactions</w:t>
                        </w:r>
                      </w:p>
                      <w:p w14:paraId="4E25ED31" w14:textId="07F26A78" w:rsidR="006F5C2E" w:rsidRDefault="004C6467" w:rsidP="006F5C2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</w:pPr>
                        <w:r w:rsidRPr="004C6467">
                          <w:t>Spotify Clone</w:t>
                        </w:r>
                        <w:r w:rsidR="0025507B">
                          <w:t xml:space="preserve">- </w:t>
                        </w:r>
                        <w:r w:rsidR="0025507B" w:rsidRPr="0025507B">
                          <w:t>Discover and stream millions of songs on demand, create playlists, and enjoy personalized music recommendations. A sleek and intuitive interface that replicates the beloved features of Spotify for an immersive music streaming experience.</w:t>
                        </w:r>
                      </w:p>
                      <w:p w14:paraId="504A5FC0" w14:textId="4A82D137" w:rsidR="0025507B" w:rsidRDefault="003E1524" w:rsidP="006F5C2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</w:pPr>
                        <w:r w:rsidRPr="0025507B">
                          <w:t>Instagram</w:t>
                        </w:r>
                        <w:r w:rsidR="0025507B" w:rsidRPr="0025507B">
                          <w:t xml:space="preserve"> Homepage</w:t>
                        </w:r>
                        <w:r>
                          <w:t>- A</w:t>
                        </w:r>
                        <w:r w:rsidRPr="003E1524">
                          <w:t xml:space="preserve"> visually engaging social media platform where users can share photos and videos with their followers. Explore captivating content from friends, influencers, and celebrities to stay connected and inspired.</w:t>
                        </w:r>
                      </w:p>
                      <w:p w14:paraId="2A0033F7" w14:textId="77777777" w:rsidR="00A11DB9" w:rsidRDefault="00A11DB9" w:rsidP="005D38C3">
                        <w:pPr>
                          <w:pStyle w:val="ListParagraph"/>
                        </w:pPr>
                      </w:p>
                      <w:p w14:paraId="5465E442" w14:textId="77777777" w:rsidR="008C40CC" w:rsidRDefault="008C40CC" w:rsidP="00F639A9">
                        <w:pPr>
                          <w:pStyle w:val="Heading3"/>
                          <w:contextualSpacing w:val="0"/>
                        </w:pPr>
                      </w:p>
                      <w:p w14:paraId="63BAF70A" w14:textId="42D5B832" w:rsidR="00F639A9" w:rsidRPr="00CF1A49" w:rsidRDefault="00F639A9" w:rsidP="00F639A9">
                        <w:pPr>
                          <w:pStyle w:val="Heading3"/>
                          <w:contextualSpacing w:val="0"/>
                        </w:pPr>
                        <w:r>
                          <w:t>August 2023- current</w:t>
                        </w:r>
                      </w:p>
                      <w:p w14:paraId="16A4306C" w14:textId="58FD8647" w:rsidR="00F639A9" w:rsidRPr="00CF1A49" w:rsidRDefault="00F639A9" w:rsidP="00F639A9">
                        <w:pPr>
                          <w:pStyle w:val="Heading2"/>
                          <w:contextualSpacing w:val="0"/>
                        </w:pPr>
                        <w:r>
                          <w:t>cashier</w:t>
                        </w:r>
                        <w:r w:rsidR="0052550D">
                          <w:t>/</w:t>
                        </w:r>
                        <w:r w:rsidR="00872BE8">
                          <w:t xml:space="preserve"> </w:t>
                        </w:r>
                        <w:r w:rsidR="00872BE8" w:rsidRPr="00872BE8">
                          <w:t>Supervisor</w:t>
                        </w:r>
                        <w:r>
                          <w:t>, Tim hortons(canada)</w:t>
                        </w:r>
                      </w:p>
                      <w:p w14:paraId="53E8075C" w14:textId="77777777" w:rsidR="00862120" w:rsidRPr="00862120" w:rsidRDefault="00862120" w:rsidP="00862120">
                        <w:pPr>
                          <w:pStyle w:val="highlight-placeholder-parent"/>
                          <w:numPr>
                            <w:ilvl w:val="0"/>
                            <w:numId w:val="14"/>
                          </w:numPr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</w:pPr>
                        <w:r w:rsidRPr="00862120"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  <w:t>Provide professional, accurate, and friendly service to each guest, maintaining high standards of customer satisfaction.</w:t>
                        </w:r>
                      </w:p>
                      <w:p w14:paraId="076F2799" w14:textId="77777777" w:rsidR="00862120" w:rsidRPr="00862120" w:rsidRDefault="00862120" w:rsidP="00862120">
                        <w:pPr>
                          <w:pStyle w:val="highlight-placeholder-parent"/>
                          <w:numPr>
                            <w:ilvl w:val="0"/>
                            <w:numId w:val="14"/>
                          </w:numPr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</w:pPr>
                        <w:r w:rsidRPr="00862120"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  <w:t>Operate the cash register efficiently, recording prices, compiling printed lists, and displaying the cost of purchases, including taxes and rebates, on the monitor screen.</w:t>
                        </w:r>
                      </w:p>
                      <w:p w14:paraId="3FF16D61" w14:textId="77777777" w:rsidR="00862120" w:rsidRPr="00862120" w:rsidRDefault="00862120" w:rsidP="00862120">
                        <w:pPr>
                          <w:pStyle w:val="highlight-placeholder-parent"/>
                          <w:numPr>
                            <w:ilvl w:val="0"/>
                            <w:numId w:val="14"/>
                          </w:numPr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</w:pPr>
                        <w:r w:rsidRPr="00862120"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  <w:t>Listen to and address guest complaints promptly, resolving issues to restore and promote positive public relations.</w:t>
                        </w:r>
                      </w:p>
                      <w:p w14:paraId="2BFE03DF" w14:textId="77777777" w:rsidR="00862120" w:rsidRPr="00862120" w:rsidRDefault="00862120" w:rsidP="00862120">
                        <w:pPr>
                          <w:pStyle w:val="highlight-placeholder-parent"/>
                          <w:numPr>
                            <w:ilvl w:val="0"/>
                            <w:numId w:val="14"/>
                          </w:numPr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</w:pPr>
                        <w:r w:rsidRPr="00862120"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  <w:t>Supervise team members, ensuring compliance with operational procedures and company policies.</w:t>
                        </w:r>
                      </w:p>
                      <w:p w14:paraId="6C7F811E" w14:textId="4AE74F7D" w:rsidR="00F639A9" w:rsidRPr="00862120" w:rsidRDefault="00862120" w:rsidP="00862120">
                        <w:pPr>
                          <w:pStyle w:val="Heading3"/>
                          <w:numPr>
                            <w:ilvl w:val="0"/>
                            <w:numId w:val="14"/>
                          </w:numPr>
                          <w:contextualSpacing w:val="0"/>
                          <w:rPr>
                            <w:b w:val="0"/>
                            <w:bCs/>
                            <w:lang w:val="en-CA"/>
                          </w:rPr>
                        </w:pPr>
                        <w:r w:rsidRPr="00862120">
                          <w:rPr>
                            <w:rFonts w:cstheme="minorHAnsi"/>
                            <w:b w:val="0"/>
                            <w:bCs/>
                            <w:color w:val="333333"/>
                            <w:szCs w:val="22"/>
                          </w:rPr>
                          <w:t>Assist with training new staff, providing guidance and support to ensure team effectiveness.</w:t>
                        </w:r>
                      </w:p>
                      <w:p w14:paraId="39AA7203" w14:textId="77777777" w:rsidR="00862120" w:rsidRPr="00862120" w:rsidRDefault="00862120" w:rsidP="00862120">
                        <w:pPr>
                          <w:pStyle w:val="Heading3"/>
                          <w:ind w:left="720"/>
                          <w:contextualSpacing w:val="0"/>
                          <w:rPr>
                            <w:b w:val="0"/>
                            <w:bCs/>
                            <w:lang w:val="en-CA"/>
                          </w:rPr>
                        </w:pPr>
                      </w:p>
                      <w:p w14:paraId="72894120" w14:textId="77777777" w:rsidR="00F639A9" w:rsidRPr="00CF1A49" w:rsidRDefault="00F639A9" w:rsidP="00F639A9">
                        <w:pPr>
                          <w:pStyle w:val="Heading3"/>
                          <w:contextualSpacing w:val="0"/>
                        </w:pPr>
                        <w:r>
                          <w:t>MAY 2023- june 2023</w:t>
                        </w:r>
                      </w:p>
                      <w:p w14:paraId="169451C1" w14:textId="77777777" w:rsidR="00F639A9" w:rsidRPr="00CF1A49" w:rsidRDefault="00F639A9" w:rsidP="00F639A9">
                        <w:pPr>
                          <w:pStyle w:val="Heading2"/>
                          <w:contextualSpacing w:val="0"/>
                        </w:pPr>
                        <w:r>
                          <w:t>packaging ASSOCIATE, APHRIA(canada)</w:t>
                        </w:r>
                      </w:p>
                      <w:p w14:paraId="53110698" w14:textId="77777777" w:rsidR="00F639A9" w:rsidRPr="00C07AE9" w:rsidRDefault="00F639A9" w:rsidP="00F639A9">
                        <w:pPr>
                          <w:pStyle w:val="highlight-placeholder-parent"/>
                          <w:numPr>
                            <w:ilvl w:val="0"/>
                            <w:numId w:val="14"/>
                          </w:numPr>
                          <w:spacing w:before="0" w:beforeAutospacing="0" w:after="0" w:afterAutospacing="0"/>
                          <w:ind w:left="90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</w:pPr>
                        <w:r w:rsidRPr="00E64485"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  <w:t>operate packaging machinery, track inventory, and maintain a safe and clean work</w:t>
                        </w:r>
                        <w:r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  <w:t xml:space="preserve"> </w:t>
                        </w:r>
                        <w:r w:rsidRPr="00E64485"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  <w:t>environment.</w:t>
                        </w:r>
                      </w:p>
                      <w:p w14:paraId="4F36D8DF" w14:textId="77777777" w:rsidR="00F639A9" w:rsidRPr="00C07AE9" w:rsidRDefault="00F639A9" w:rsidP="00F639A9">
                        <w:pPr>
                          <w:pStyle w:val="highlight-placeholder-parent"/>
                          <w:numPr>
                            <w:ilvl w:val="0"/>
                            <w:numId w:val="14"/>
                          </w:numPr>
                          <w:spacing w:before="0" w:beforeAutospacing="0" w:after="0" w:afterAutospacing="0"/>
                          <w:ind w:left="90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</w:pPr>
                        <w:r w:rsidRPr="00491F7C"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  <w:bdr w:val="none" w:sz="0" w:space="0" w:color="auto" w:frame="1"/>
                          </w:rPr>
                          <w:t>Attention to detail: Meticulous in packaging and labeling products to meet quality standards and guidelines.</w:t>
                        </w:r>
                      </w:p>
                      <w:p w14:paraId="062AD32F" w14:textId="77777777" w:rsidR="00F639A9" w:rsidRPr="00C07AE9" w:rsidRDefault="00F639A9" w:rsidP="00F639A9">
                        <w:pPr>
                          <w:pStyle w:val="highlight-placeholder-parent"/>
                          <w:numPr>
                            <w:ilvl w:val="0"/>
                            <w:numId w:val="14"/>
                          </w:numPr>
                          <w:spacing w:before="0" w:beforeAutospacing="0" w:after="0" w:afterAutospacing="0"/>
                          <w:ind w:left="90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</w:rPr>
                        </w:pPr>
                        <w:r w:rsidRPr="005074CB">
                          <w:rPr>
                            <w:rFonts w:asciiTheme="minorHAnsi" w:hAnsiTheme="minorHAnsi" w:cstheme="minorHAnsi"/>
                            <w:color w:val="333333"/>
                            <w:sz w:val="22"/>
                            <w:szCs w:val="22"/>
                            <w:bdr w:val="none" w:sz="0" w:space="0" w:color="auto" w:frame="1"/>
                          </w:rPr>
                          <w:t>Time management: Effective in prioritizing tasks and meeting production targets within fast-paced environments.</w:t>
                        </w:r>
                      </w:p>
                      <w:p w14:paraId="33F46254" w14:textId="77777777" w:rsidR="00F639A9" w:rsidRPr="00CF1A49" w:rsidRDefault="00F639A9" w:rsidP="00F639A9">
                        <w:pPr>
                          <w:contextualSpacing w:val="0"/>
                        </w:pPr>
                      </w:p>
                    </w:tc>
                  </w:tr>
                  <w:tr w:rsidR="00F639A9" w:rsidRPr="00CF1A49" w14:paraId="43E61D0E" w14:textId="77777777" w:rsidTr="005E0F8E">
                    <w:trPr>
                      <w:trHeight w:val="960"/>
                    </w:trPr>
                    <w:tc>
                      <w:tcPr>
                        <w:tcW w:w="8382" w:type="dxa"/>
                        <w:tcMar>
                          <w:top w:w="216" w:type="dxa"/>
                        </w:tcMar>
                      </w:tcPr>
                      <w:p w14:paraId="0F109849" w14:textId="77777777" w:rsidR="00F639A9" w:rsidRPr="00CF1A49" w:rsidRDefault="00F639A9" w:rsidP="00F639A9">
                        <w:pPr>
                          <w:pStyle w:val="Heading3"/>
                          <w:contextualSpacing w:val="0"/>
                        </w:pPr>
                        <w:r>
                          <w:t>feb 2023 – april 2023</w:t>
                        </w:r>
                      </w:p>
                      <w:p w14:paraId="0AAEE6A3" w14:textId="77777777" w:rsidR="00F639A9" w:rsidRPr="00CF1A49" w:rsidRDefault="00F639A9" w:rsidP="00F639A9">
                        <w:pPr>
                          <w:pStyle w:val="Heading2"/>
                          <w:contextualSpacing w:val="0"/>
                        </w:pPr>
                        <w:r>
                          <w:t>back bar</w:t>
                        </w:r>
                        <w:r w:rsidRPr="00CF1A49">
                          <w:t xml:space="preserve">, </w:t>
                        </w:r>
                        <w:r>
                          <w:t>ariius night club(canada)</w:t>
                        </w:r>
                      </w:p>
                      <w:p w14:paraId="72D2C4F1" w14:textId="77777777" w:rsidR="00F639A9" w:rsidRPr="009A176F" w:rsidRDefault="00F639A9" w:rsidP="00F639A9">
                        <w:pPr>
                          <w:pStyle w:val="highlight-placeholder-parent"/>
                          <w:numPr>
                            <w:ilvl w:val="0"/>
                            <w:numId w:val="15"/>
                          </w:numPr>
                          <w:textAlignment w:val="baseline"/>
                          <w:rPr>
                            <w:rFonts w:ascii="Work Sans" w:hAnsi="Work Sans"/>
                            <w:color w:val="333333"/>
                            <w:sz w:val="21"/>
                            <w:szCs w:val="21"/>
                            <w:bdr w:val="none" w:sz="0" w:space="0" w:color="auto" w:frame="1"/>
                          </w:rPr>
                        </w:pPr>
                        <w:r w:rsidRPr="009A176F">
                          <w:rPr>
                            <w:rFonts w:ascii="Work Sans" w:hAnsi="Work Sans"/>
                            <w:color w:val="333333"/>
                            <w:sz w:val="21"/>
                            <w:szCs w:val="21"/>
                            <w:bdr w:val="none" w:sz="0" w:space="0" w:color="auto" w:frame="1"/>
                          </w:rPr>
                          <w:t>Dusting, sweeping, mopping, and vacuuming.</w:t>
                        </w:r>
                      </w:p>
                      <w:p w14:paraId="1ADA4791" w14:textId="77777777" w:rsidR="00F639A9" w:rsidRPr="009A176F" w:rsidRDefault="00F639A9" w:rsidP="00F639A9">
                        <w:pPr>
                          <w:pStyle w:val="highlight-placeholder-parent"/>
                          <w:numPr>
                            <w:ilvl w:val="0"/>
                            <w:numId w:val="15"/>
                          </w:numPr>
                          <w:textAlignment w:val="baseline"/>
                          <w:rPr>
                            <w:rFonts w:ascii="Work Sans" w:hAnsi="Work Sans"/>
                            <w:color w:val="333333"/>
                            <w:sz w:val="21"/>
                            <w:szCs w:val="21"/>
                            <w:bdr w:val="none" w:sz="0" w:space="0" w:color="auto" w:frame="1"/>
                          </w:rPr>
                        </w:pPr>
                        <w:r w:rsidRPr="009A176F">
                          <w:rPr>
                            <w:rFonts w:ascii="Work Sans" w:hAnsi="Work Sans"/>
                            <w:color w:val="333333"/>
                            <w:sz w:val="21"/>
                            <w:szCs w:val="21"/>
                            <w:bdr w:val="none" w:sz="0" w:space="0" w:color="auto" w:frame="1"/>
                          </w:rPr>
                          <w:t>Sanitizing high-touch surfaces – counters, handrails, door handles, etc.</w:t>
                        </w:r>
                      </w:p>
                      <w:p w14:paraId="4833D926" w14:textId="77777777" w:rsidR="00F639A9" w:rsidRDefault="00F639A9" w:rsidP="00F639A9">
                        <w:pPr>
                          <w:pStyle w:val="highlight-placeholder-parent"/>
                          <w:spacing w:before="0" w:beforeAutospacing="0" w:after="0" w:afterAutospacing="0"/>
                          <w:textAlignment w:val="baseline"/>
                          <w:rPr>
                            <w:rFonts w:ascii="Work Sans" w:hAnsi="Work Sans"/>
                            <w:color w:val="333333"/>
                            <w:sz w:val="21"/>
                            <w:szCs w:val="21"/>
                          </w:rPr>
                        </w:pPr>
                      </w:p>
                      <w:p w14:paraId="081E6AB0" w14:textId="77777777" w:rsidR="00F639A9" w:rsidRPr="00CF1A49" w:rsidRDefault="00F639A9" w:rsidP="00F639A9">
                        <w:pPr>
                          <w:pStyle w:val="Heading3"/>
                          <w:contextualSpacing w:val="0"/>
                        </w:pPr>
                        <w:r>
                          <w:t>nov 2019 – mar 2020</w:t>
                        </w:r>
                      </w:p>
                      <w:p w14:paraId="11EF9A49" w14:textId="762AF8BE" w:rsidR="00F639A9" w:rsidRDefault="00F639A9" w:rsidP="00F639A9">
                        <w:pPr>
                          <w:pStyle w:val="Heading2"/>
                          <w:contextualSpacing w:val="0"/>
                          <w:rPr>
                            <w:b w:val="0"/>
                            <w:color w:val="808080" w:themeColor="background1" w:themeShade="80"/>
                          </w:rPr>
                        </w:pPr>
                        <w:r>
                          <w:t xml:space="preserve">Cashier, Billing and Stockperson, Neel </w:t>
                        </w:r>
                        <w:r w:rsidR="00FE4CEB">
                          <w:t>ENTERPRISES (</w:t>
                        </w:r>
                        <w:r>
                          <w:t>Ahmedabad, India)</w:t>
                        </w:r>
                      </w:p>
                      <w:p w14:paraId="515453D9" w14:textId="36DC1F8B" w:rsidR="00F639A9" w:rsidRPr="007236A8" w:rsidRDefault="00F639A9" w:rsidP="007236A8">
                        <w:pPr>
                          <w:pStyle w:val="highlight-placeholder-parent"/>
                          <w:numPr>
                            <w:ilvl w:val="0"/>
                            <w:numId w:val="16"/>
                          </w:numPr>
                          <w:spacing w:before="0" w:beforeAutospacing="0" w:after="0" w:afterAutospacing="0"/>
                          <w:ind w:left="900"/>
                          <w:textAlignment w:val="baseline"/>
                          <w:rPr>
                            <w:rFonts w:ascii="Work Sans" w:hAnsi="Work Sans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ork Sans" w:hAnsi="Work Sans"/>
                            <w:color w:val="333333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t>Maintaining the cash counter</w:t>
                        </w:r>
                        <w:r w:rsidR="007236A8">
                          <w:t>,</w:t>
                        </w:r>
                        <w:r>
                          <w:t xml:space="preserve"> bank deposits</w:t>
                        </w:r>
                        <w:r w:rsidR="007236A8">
                          <w:t>,</w:t>
                        </w:r>
                        <w:r>
                          <w:t xml:space="preserve"> regular stock of Products.</w:t>
                        </w:r>
                      </w:p>
                      <w:p w14:paraId="2B219F39" w14:textId="35B2ED4A" w:rsidR="00642105" w:rsidRPr="00642105" w:rsidRDefault="007236A8" w:rsidP="00642105">
                        <w:pPr>
                          <w:pStyle w:val="highlight-placeholder-parent"/>
                          <w:numPr>
                            <w:ilvl w:val="0"/>
                            <w:numId w:val="16"/>
                          </w:numPr>
                          <w:spacing w:before="0" w:beforeAutospacing="0" w:after="0" w:afterAutospacing="0"/>
                          <w:ind w:left="900"/>
                          <w:textAlignment w:val="baseline"/>
                          <w:rPr>
                            <w:rFonts w:ascii="Work Sans" w:hAnsi="Work Sans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t xml:space="preserve"> </w:t>
                        </w:r>
                        <w:r w:rsidR="00F639A9">
                          <w:t>Processed all sales transaction accurately and in a timely manner.</w:t>
                        </w:r>
                      </w:p>
                    </w:tc>
                  </w:tr>
                </w:tbl>
                <w:p w14:paraId="4B79E36F" w14:textId="19E182D4" w:rsidR="00F639A9" w:rsidRPr="00F639A9" w:rsidRDefault="00F639A9" w:rsidP="00F639A9">
                  <w:pPr>
                    <w:rPr>
                      <w:lang w:eastAsia="en-CA"/>
                    </w:rPr>
                  </w:pPr>
                </w:p>
              </w:tc>
              <w:tc>
                <w:tcPr>
                  <w:tcW w:w="2459" w:type="dxa"/>
                  <w:tcMar>
                    <w:left w:w="360" w:type="dxa"/>
                  </w:tcMar>
                </w:tcPr>
                <w:p w14:paraId="1E16E561" w14:textId="77777777" w:rsidR="000A34E9" w:rsidRPr="006E1507" w:rsidRDefault="000A34E9" w:rsidP="000A34E9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</w:tc>
            </w:tr>
          </w:tbl>
          <w:p w14:paraId="38FE31F9" w14:textId="77777777" w:rsidR="00B81D5D" w:rsidRDefault="00B81D5D" w:rsidP="000A3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contextualSpacing w:val="0"/>
              <w:rPr>
                <w:rFonts w:ascii="Courier New" w:eastAsia="Times New Roman" w:hAnsi="Courier New" w:cs="Courier New"/>
                <w:color w:val="111111"/>
                <w:sz w:val="21"/>
                <w:szCs w:val="21"/>
                <w:lang w:eastAsia="en-CA"/>
              </w:rPr>
            </w:pPr>
          </w:p>
          <w:sdt>
            <w:sdtPr>
              <w:alias w:val="Education:"/>
              <w:tag w:val="Education:"/>
              <w:id w:val="-1908763273"/>
              <w:placeholder>
                <w:docPart w:val="B5EACECCB5AC4740B0BA2C78108C5B2E"/>
              </w:placeholder>
              <w:temporary/>
              <w:showingPlcHdr/>
              <w15:appearance w15:val="hidden"/>
            </w:sdtPr>
            <w:sdtContent>
              <w:p w14:paraId="0AD00037" w14:textId="77777777" w:rsidR="00B81D5D" w:rsidRPr="00CF1A49" w:rsidRDefault="00B81D5D" w:rsidP="00B81D5D">
                <w:pPr>
                  <w:pStyle w:val="Heading1"/>
                </w:pPr>
                <w:r w:rsidRPr="00C07AE9">
                  <w:rPr>
                    <w:rFonts w:cstheme="minorHAnsi"/>
                    <w:szCs w:val="28"/>
                  </w:rPr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196"/>
            </w:tblGrid>
            <w:tr w:rsidR="00B81D5D" w:rsidRPr="00CF1A49" w14:paraId="7D262044" w14:textId="77777777" w:rsidTr="00FE6BE2">
              <w:trPr>
                <w:trHeight w:val="902"/>
              </w:trPr>
              <w:tc>
                <w:tcPr>
                  <w:tcW w:w="9290" w:type="dxa"/>
                </w:tcPr>
                <w:p w14:paraId="68A500E4" w14:textId="77777777" w:rsidR="00B81D5D" w:rsidRPr="00CF1A49" w:rsidRDefault="00B81D5D" w:rsidP="00B81D5D">
                  <w:pPr>
                    <w:pStyle w:val="Heading3"/>
                    <w:contextualSpacing w:val="0"/>
                  </w:pPr>
                  <w:r>
                    <w:t>graduation date -april 2024</w:t>
                  </w:r>
                </w:p>
                <w:p w14:paraId="1D200C89" w14:textId="77777777" w:rsidR="00B81D5D" w:rsidRPr="00CF1A49" w:rsidRDefault="00B81D5D" w:rsidP="00B81D5D">
                  <w:pPr>
                    <w:pStyle w:val="Heading2"/>
                    <w:contextualSpacing w:val="0"/>
                  </w:pPr>
                  <w:r>
                    <w:t>Web DEVELOPMENT, ST clair COLLEGE (ONTARIO, CANADA)</w:t>
                  </w:r>
                </w:p>
                <w:p w14:paraId="718DB836" w14:textId="77777777" w:rsidR="00B81D5D" w:rsidRDefault="00B81D5D" w:rsidP="00B81D5D">
                  <w:pPr>
                    <w:pStyle w:val="Heading3"/>
                    <w:contextualSpacing w:val="0"/>
                  </w:pPr>
                </w:p>
                <w:p w14:paraId="64E0E4A7" w14:textId="77777777" w:rsidR="00B81D5D" w:rsidRPr="00CF1A49" w:rsidRDefault="00B81D5D" w:rsidP="00B81D5D">
                  <w:pPr>
                    <w:pStyle w:val="Heading3"/>
                    <w:contextualSpacing w:val="0"/>
                  </w:pPr>
                  <w:r>
                    <w:t>graduation date – jun 2021</w:t>
                  </w:r>
                </w:p>
                <w:p w14:paraId="22B0D062" w14:textId="77777777" w:rsidR="00B81D5D" w:rsidRPr="00CF1A49" w:rsidRDefault="00B81D5D" w:rsidP="00B81D5D">
                  <w:pPr>
                    <w:pStyle w:val="Heading2"/>
                    <w:contextualSpacing w:val="0"/>
                  </w:pPr>
                  <w:r>
                    <w:t>diploma in computer ENGINEER, R.C TECHNICAL (AHMEDABAD, INDIA)</w:t>
                  </w:r>
                </w:p>
                <w:p w14:paraId="1B62F1C4" w14:textId="77777777" w:rsidR="009402E1" w:rsidRDefault="00B81D5D" w:rsidP="00B81D5D">
                  <w:pPr>
                    <w:contextualSpacing w:val="0"/>
                  </w:pPr>
                  <w:r>
                    <w:t>CGPA – 7.55/ 10</w:t>
                  </w:r>
                </w:p>
                <w:p w14:paraId="743700C9" w14:textId="419F1279" w:rsidR="002835DC" w:rsidRPr="00CF1A49" w:rsidRDefault="002835DC" w:rsidP="00B81D5D">
                  <w:pPr>
                    <w:contextualSpacing w:val="0"/>
                  </w:pPr>
                </w:p>
              </w:tc>
            </w:tr>
          </w:tbl>
          <w:p w14:paraId="5AD681A8" w14:textId="2D8C3547" w:rsidR="00B81D5D" w:rsidRPr="000A34E9" w:rsidRDefault="00B81D5D" w:rsidP="000A3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contextualSpacing w:val="0"/>
              <w:rPr>
                <w:rFonts w:ascii="Courier New" w:eastAsia="Times New Roman" w:hAnsi="Courier New" w:cs="Courier New"/>
                <w:color w:val="111111"/>
                <w:sz w:val="21"/>
                <w:szCs w:val="21"/>
                <w:lang w:eastAsia="en-CA"/>
              </w:rPr>
            </w:pPr>
          </w:p>
        </w:tc>
      </w:tr>
      <w:tr w:rsidR="00C9759A" w:rsidRPr="00CF1A49" w14:paraId="15578BAC" w14:textId="77777777" w:rsidTr="00D4648B">
        <w:tc>
          <w:tcPr>
            <w:tcW w:w="9265" w:type="dxa"/>
            <w:tcMar>
              <w:top w:w="432" w:type="dxa"/>
            </w:tcMar>
          </w:tcPr>
          <w:p w14:paraId="70089C0D" w14:textId="77777777" w:rsidR="00C9759A" w:rsidRPr="00D308E6" w:rsidRDefault="00C9759A" w:rsidP="000A3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eastAsia="Times New Roman" w:cstheme="minorHAnsi"/>
                <w:color w:val="111111"/>
                <w:lang w:val="en-CA" w:eastAsia="en-CA"/>
              </w:rPr>
            </w:pPr>
          </w:p>
        </w:tc>
      </w:tr>
    </w:tbl>
    <w:p w14:paraId="1034121B" w14:textId="77777777" w:rsidR="00682FC0" w:rsidRDefault="00682FC0" w:rsidP="002661CE">
      <w:pPr>
        <w:tabs>
          <w:tab w:val="left" w:pos="5652"/>
        </w:tabs>
        <w:sectPr w:rsidR="00682FC0" w:rsidSect="008957A7">
          <w:footerReference w:type="default" r:id="rId9"/>
          <w:headerReference w:type="first" r:id="rId10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61CC75FD" w14:textId="620C2794" w:rsidR="00F639A9" w:rsidRPr="00F639A9" w:rsidRDefault="00F639A9" w:rsidP="00456D30">
      <w:pPr>
        <w:tabs>
          <w:tab w:val="left" w:pos="5652"/>
        </w:tabs>
      </w:pPr>
    </w:p>
    <w:sectPr w:rsidR="00F639A9" w:rsidRPr="00F639A9" w:rsidSect="008957A7"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B715C" w14:textId="77777777" w:rsidR="00EA271D" w:rsidRDefault="00EA271D" w:rsidP="0068194B">
      <w:r>
        <w:separator/>
      </w:r>
    </w:p>
    <w:p w14:paraId="12B8C4DF" w14:textId="77777777" w:rsidR="00EA271D" w:rsidRDefault="00EA271D"/>
    <w:p w14:paraId="55654872" w14:textId="77777777" w:rsidR="00EA271D" w:rsidRDefault="00EA271D"/>
  </w:endnote>
  <w:endnote w:type="continuationSeparator" w:id="0">
    <w:p w14:paraId="73B02CAB" w14:textId="77777777" w:rsidR="00EA271D" w:rsidRDefault="00EA271D" w:rsidP="0068194B">
      <w:r>
        <w:continuationSeparator/>
      </w:r>
    </w:p>
    <w:p w14:paraId="48AE84DF" w14:textId="77777777" w:rsidR="00EA271D" w:rsidRDefault="00EA271D"/>
    <w:p w14:paraId="6A2C3673" w14:textId="77777777" w:rsidR="00EA271D" w:rsidRDefault="00EA27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7526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436BD" w14:textId="77777777" w:rsidR="00EA271D" w:rsidRDefault="00EA271D" w:rsidP="0068194B">
      <w:r>
        <w:separator/>
      </w:r>
    </w:p>
    <w:p w14:paraId="00A4C88E" w14:textId="77777777" w:rsidR="00EA271D" w:rsidRDefault="00EA271D"/>
    <w:p w14:paraId="4CAEA589" w14:textId="77777777" w:rsidR="00EA271D" w:rsidRDefault="00EA271D"/>
  </w:footnote>
  <w:footnote w:type="continuationSeparator" w:id="0">
    <w:p w14:paraId="2959164B" w14:textId="77777777" w:rsidR="00EA271D" w:rsidRDefault="00EA271D" w:rsidP="0068194B">
      <w:r>
        <w:continuationSeparator/>
      </w:r>
    </w:p>
    <w:p w14:paraId="59B90DD1" w14:textId="77777777" w:rsidR="00EA271D" w:rsidRDefault="00EA271D"/>
    <w:p w14:paraId="2B53EB36" w14:textId="77777777" w:rsidR="00EA271D" w:rsidRDefault="00EA27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EB65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6004DE" wp14:editId="7ED2A9F9">
              <wp:simplePos x="0" y="0"/>
              <wp:positionH relativeFrom="page">
                <wp:align>right</wp:align>
              </wp:positionH>
              <wp:positionV relativeFrom="page">
                <wp:posOffset>1823720</wp:posOffset>
              </wp:positionV>
              <wp:extent cx="7772400" cy="0"/>
              <wp:effectExtent l="0" t="0" r="0" b="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1C33B4" id="Straight Connector 5" o:spid="_x0000_s1026" alt="&quot;&quot;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43.6pt" to="1172.8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B231AE"/>
    <w:multiLevelType w:val="multilevel"/>
    <w:tmpl w:val="3F7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AA4FC5"/>
    <w:multiLevelType w:val="multilevel"/>
    <w:tmpl w:val="FB9C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6B4DB2"/>
    <w:multiLevelType w:val="multilevel"/>
    <w:tmpl w:val="CDC0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700C89"/>
    <w:multiLevelType w:val="hybridMultilevel"/>
    <w:tmpl w:val="19402B44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E018F2"/>
    <w:multiLevelType w:val="multilevel"/>
    <w:tmpl w:val="74EC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B6137"/>
    <w:multiLevelType w:val="hybridMultilevel"/>
    <w:tmpl w:val="AE686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D79D5"/>
    <w:multiLevelType w:val="multilevel"/>
    <w:tmpl w:val="7106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25B3C39"/>
    <w:multiLevelType w:val="multilevel"/>
    <w:tmpl w:val="3E3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C649F7"/>
    <w:multiLevelType w:val="hybridMultilevel"/>
    <w:tmpl w:val="B27E2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610045">
    <w:abstractNumId w:val="9"/>
  </w:num>
  <w:num w:numId="2" w16cid:durableId="1512141662">
    <w:abstractNumId w:val="8"/>
  </w:num>
  <w:num w:numId="3" w16cid:durableId="1091396554">
    <w:abstractNumId w:val="7"/>
  </w:num>
  <w:num w:numId="4" w16cid:durableId="633491131">
    <w:abstractNumId w:val="6"/>
  </w:num>
  <w:num w:numId="5" w16cid:durableId="70467105">
    <w:abstractNumId w:val="10"/>
  </w:num>
  <w:num w:numId="6" w16cid:durableId="1552378793">
    <w:abstractNumId w:val="3"/>
  </w:num>
  <w:num w:numId="7" w16cid:durableId="18629767">
    <w:abstractNumId w:val="12"/>
  </w:num>
  <w:num w:numId="8" w16cid:durableId="2115830057">
    <w:abstractNumId w:val="2"/>
  </w:num>
  <w:num w:numId="9" w16cid:durableId="857743887">
    <w:abstractNumId w:val="19"/>
  </w:num>
  <w:num w:numId="10" w16cid:durableId="676881680">
    <w:abstractNumId w:val="5"/>
  </w:num>
  <w:num w:numId="11" w16cid:durableId="550654843">
    <w:abstractNumId w:val="4"/>
  </w:num>
  <w:num w:numId="12" w16cid:durableId="73816648">
    <w:abstractNumId w:val="1"/>
  </w:num>
  <w:num w:numId="13" w16cid:durableId="1901670086">
    <w:abstractNumId w:val="0"/>
  </w:num>
  <w:num w:numId="14" w16cid:durableId="1106122469">
    <w:abstractNumId w:val="13"/>
  </w:num>
  <w:num w:numId="15" w16cid:durableId="1680084427">
    <w:abstractNumId w:val="20"/>
  </w:num>
  <w:num w:numId="16" w16cid:durableId="1150053869">
    <w:abstractNumId w:val="18"/>
  </w:num>
  <w:num w:numId="17" w16cid:durableId="557202494">
    <w:abstractNumId w:val="14"/>
  </w:num>
  <w:num w:numId="18" w16cid:durableId="787117744">
    <w:abstractNumId w:val="11"/>
  </w:num>
  <w:num w:numId="19" w16cid:durableId="731541314">
    <w:abstractNumId w:val="16"/>
  </w:num>
  <w:num w:numId="20" w16cid:durableId="1946107742">
    <w:abstractNumId w:val="15"/>
  </w:num>
  <w:num w:numId="21" w16cid:durableId="1505440952">
    <w:abstractNumId w:val="17"/>
  </w:num>
  <w:num w:numId="22" w16cid:durableId="5573965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Te1tDQyNTIyszBV0lEKTi0uzszPAykwrAUAq/5N8iwAAAA="/>
  </w:docVars>
  <w:rsids>
    <w:rsidRoot w:val="005F64BC"/>
    <w:rsid w:val="000001EF"/>
    <w:rsid w:val="00007322"/>
    <w:rsid w:val="00007728"/>
    <w:rsid w:val="00022EB2"/>
    <w:rsid w:val="00024584"/>
    <w:rsid w:val="00024730"/>
    <w:rsid w:val="00055E95"/>
    <w:rsid w:val="0007021F"/>
    <w:rsid w:val="00096CDE"/>
    <w:rsid w:val="000A34E9"/>
    <w:rsid w:val="000A36EA"/>
    <w:rsid w:val="000A7A03"/>
    <w:rsid w:val="000B2BA5"/>
    <w:rsid w:val="000F2F8C"/>
    <w:rsid w:val="000F7C99"/>
    <w:rsid w:val="0010006E"/>
    <w:rsid w:val="001045A8"/>
    <w:rsid w:val="001120C8"/>
    <w:rsid w:val="00113E96"/>
    <w:rsid w:val="00114A91"/>
    <w:rsid w:val="00117FBD"/>
    <w:rsid w:val="001257AF"/>
    <w:rsid w:val="00134492"/>
    <w:rsid w:val="001427E1"/>
    <w:rsid w:val="00163668"/>
    <w:rsid w:val="00171566"/>
    <w:rsid w:val="00174676"/>
    <w:rsid w:val="001755A8"/>
    <w:rsid w:val="00184014"/>
    <w:rsid w:val="00192008"/>
    <w:rsid w:val="001A118E"/>
    <w:rsid w:val="001B6973"/>
    <w:rsid w:val="001B7778"/>
    <w:rsid w:val="001C0E68"/>
    <w:rsid w:val="001C1EF0"/>
    <w:rsid w:val="001C4B6F"/>
    <w:rsid w:val="001D0BF1"/>
    <w:rsid w:val="001D3C3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068D"/>
    <w:rsid w:val="00236D54"/>
    <w:rsid w:val="002378DE"/>
    <w:rsid w:val="00241D8C"/>
    <w:rsid w:val="00241FDB"/>
    <w:rsid w:val="00246314"/>
    <w:rsid w:val="0024720C"/>
    <w:rsid w:val="0025507B"/>
    <w:rsid w:val="002617AE"/>
    <w:rsid w:val="002638D0"/>
    <w:rsid w:val="002647D3"/>
    <w:rsid w:val="00265F27"/>
    <w:rsid w:val="002661CE"/>
    <w:rsid w:val="00275EAE"/>
    <w:rsid w:val="002835DC"/>
    <w:rsid w:val="00294998"/>
    <w:rsid w:val="002969DD"/>
    <w:rsid w:val="00297F18"/>
    <w:rsid w:val="002A1945"/>
    <w:rsid w:val="002A47C8"/>
    <w:rsid w:val="002A5CB8"/>
    <w:rsid w:val="002B2958"/>
    <w:rsid w:val="002B3FC8"/>
    <w:rsid w:val="002C2E86"/>
    <w:rsid w:val="002D0C4B"/>
    <w:rsid w:val="002D16AB"/>
    <w:rsid w:val="002D23C5"/>
    <w:rsid w:val="002D6137"/>
    <w:rsid w:val="002E503E"/>
    <w:rsid w:val="002E7E61"/>
    <w:rsid w:val="002F05E5"/>
    <w:rsid w:val="002F254D"/>
    <w:rsid w:val="002F30E4"/>
    <w:rsid w:val="00307140"/>
    <w:rsid w:val="00316DFF"/>
    <w:rsid w:val="00325B57"/>
    <w:rsid w:val="00336056"/>
    <w:rsid w:val="00345FCD"/>
    <w:rsid w:val="003544E1"/>
    <w:rsid w:val="00365FAA"/>
    <w:rsid w:val="00366398"/>
    <w:rsid w:val="003A0632"/>
    <w:rsid w:val="003A30E5"/>
    <w:rsid w:val="003A6ADF"/>
    <w:rsid w:val="003B5928"/>
    <w:rsid w:val="003D2883"/>
    <w:rsid w:val="003D380F"/>
    <w:rsid w:val="003E1524"/>
    <w:rsid w:val="003E160D"/>
    <w:rsid w:val="003F1D5F"/>
    <w:rsid w:val="00405128"/>
    <w:rsid w:val="00406CFF"/>
    <w:rsid w:val="00416B25"/>
    <w:rsid w:val="00420592"/>
    <w:rsid w:val="004303C6"/>
    <w:rsid w:val="004319E0"/>
    <w:rsid w:val="00437E8C"/>
    <w:rsid w:val="00440225"/>
    <w:rsid w:val="00454496"/>
    <w:rsid w:val="00456D30"/>
    <w:rsid w:val="004726BC"/>
    <w:rsid w:val="00474105"/>
    <w:rsid w:val="00480E6E"/>
    <w:rsid w:val="00486277"/>
    <w:rsid w:val="00491F7C"/>
    <w:rsid w:val="00494CF6"/>
    <w:rsid w:val="00495F8D"/>
    <w:rsid w:val="00496395"/>
    <w:rsid w:val="004A1FAE"/>
    <w:rsid w:val="004A32FF"/>
    <w:rsid w:val="004A77CD"/>
    <w:rsid w:val="004B06EB"/>
    <w:rsid w:val="004B4248"/>
    <w:rsid w:val="004B6AD0"/>
    <w:rsid w:val="004C2D5D"/>
    <w:rsid w:val="004C33E1"/>
    <w:rsid w:val="004C6467"/>
    <w:rsid w:val="004E01EB"/>
    <w:rsid w:val="004E2794"/>
    <w:rsid w:val="004F01AF"/>
    <w:rsid w:val="005074CB"/>
    <w:rsid w:val="00510392"/>
    <w:rsid w:val="00513E2A"/>
    <w:rsid w:val="0051691A"/>
    <w:rsid w:val="0052550D"/>
    <w:rsid w:val="00554678"/>
    <w:rsid w:val="00566A35"/>
    <w:rsid w:val="0056701E"/>
    <w:rsid w:val="005740D7"/>
    <w:rsid w:val="0058523A"/>
    <w:rsid w:val="00597C6D"/>
    <w:rsid w:val="005A0F26"/>
    <w:rsid w:val="005A1B10"/>
    <w:rsid w:val="005A6850"/>
    <w:rsid w:val="005B1B1B"/>
    <w:rsid w:val="005C5932"/>
    <w:rsid w:val="005D38C3"/>
    <w:rsid w:val="005D3CA7"/>
    <w:rsid w:val="005D4CC1"/>
    <w:rsid w:val="005E0F8E"/>
    <w:rsid w:val="005E244E"/>
    <w:rsid w:val="005F4B91"/>
    <w:rsid w:val="005F55D2"/>
    <w:rsid w:val="005F64BC"/>
    <w:rsid w:val="0062312F"/>
    <w:rsid w:val="00625F2C"/>
    <w:rsid w:val="00642105"/>
    <w:rsid w:val="006618E9"/>
    <w:rsid w:val="006657A2"/>
    <w:rsid w:val="0068194B"/>
    <w:rsid w:val="00682FC0"/>
    <w:rsid w:val="00692703"/>
    <w:rsid w:val="006A1962"/>
    <w:rsid w:val="006B2E44"/>
    <w:rsid w:val="006B349C"/>
    <w:rsid w:val="006B5D48"/>
    <w:rsid w:val="006B7D7B"/>
    <w:rsid w:val="006C1A5E"/>
    <w:rsid w:val="006D65FA"/>
    <w:rsid w:val="006E1507"/>
    <w:rsid w:val="006F5C2E"/>
    <w:rsid w:val="007026C5"/>
    <w:rsid w:val="0070431D"/>
    <w:rsid w:val="00712D8B"/>
    <w:rsid w:val="007236A8"/>
    <w:rsid w:val="007273B7"/>
    <w:rsid w:val="00727504"/>
    <w:rsid w:val="00730DF7"/>
    <w:rsid w:val="00733E0A"/>
    <w:rsid w:val="0074403D"/>
    <w:rsid w:val="00746D44"/>
    <w:rsid w:val="007538DC"/>
    <w:rsid w:val="007546BE"/>
    <w:rsid w:val="00757803"/>
    <w:rsid w:val="00757B31"/>
    <w:rsid w:val="007668CA"/>
    <w:rsid w:val="0079206B"/>
    <w:rsid w:val="00796076"/>
    <w:rsid w:val="007C0566"/>
    <w:rsid w:val="007C606B"/>
    <w:rsid w:val="007E4DD5"/>
    <w:rsid w:val="007E6A61"/>
    <w:rsid w:val="00801140"/>
    <w:rsid w:val="008032A4"/>
    <w:rsid w:val="00803404"/>
    <w:rsid w:val="00834955"/>
    <w:rsid w:val="0083510B"/>
    <w:rsid w:val="00847600"/>
    <w:rsid w:val="0085246F"/>
    <w:rsid w:val="00855B59"/>
    <w:rsid w:val="00860461"/>
    <w:rsid w:val="00862120"/>
    <w:rsid w:val="0086487C"/>
    <w:rsid w:val="00870B20"/>
    <w:rsid w:val="00872BE8"/>
    <w:rsid w:val="008829F8"/>
    <w:rsid w:val="00885897"/>
    <w:rsid w:val="008957A7"/>
    <w:rsid w:val="008959D9"/>
    <w:rsid w:val="008A39E5"/>
    <w:rsid w:val="008A6538"/>
    <w:rsid w:val="008C40CC"/>
    <w:rsid w:val="008C7056"/>
    <w:rsid w:val="008D03F0"/>
    <w:rsid w:val="008D6DE1"/>
    <w:rsid w:val="008E72EB"/>
    <w:rsid w:val="008F3B14"/>
    <w:rsid w:val="00901899"/>
    <w:rsid w:val="00901FE7"/>
    <w:rsid w:val="0090344B"/>
    <w:rsid w:val="00905715"/>
    <w:rsid w:val="00906EF3"/>
    <w:rsid w:val="00907CCF"/>
    <w:rsid w:val="0091321E"/>
    <w:rsid w:val="00913946"/>
    <w:rsid w:val="0091543D"/>
    <w:rsid w:val="0092726B"/>
    <w:rsid w:val="009361BA"/>
    <w:rsid w:val="009402E1"/>
    <w:rsid w:val="00944F78"/>
    <w:rsid w:val="009510E7"/>
    <w:rsid w:val="00952C89"/>
    <w:rsid w:val="009561AA"/>
    <w:rsid w:val="009571D8"/>
    <w:rsid w:val="00961362"/>
    <w:rsid w:val="009650EA"/>
    <w:rsid w:val="0097790C"/>
    <w:rsid w:val="0098506E"/>
    <w:rsid w:val="00990B68"/>
    <w:rsid w:val="009A176F"/>
    <w:rsid w:val="009A44CE"/>
    <w:rsid w:val="009C0CBF"/>
    <w:rsid w:val="009C4DFC"/>
    <w:rsid w:val="009D3BA2"/>
    <w:rsid w:val="009D44F8"/>
    <w:rsid w:val="009E3160"/>
    <w:rsid w:val="009F220C"/>
    <w:rsid w:val="009F3B05"/>
    <w:rsid w:val="009F4931"/>
    <w:rsid w:val="00A0781C"/>
    <w:rsid w:val="00A11DB9"/>
    <w:rsid w:val="00A14534"/>
    <w:rsid w:val="00A16DAA"/>
    <w:rsid w:val="00A20C19"/>
    <w:rsid w:val="00A24162"/>
    <w:rsid w:val="00A25023"/>
    <w:rsid w:val="00A270EA"/>
    <w:rsid w:val="00A31B32"/>
    <w:rsid w:val="00A34BA2"/>
    <w:rsid w:val="00A36F27"/>
    <w:rsid w:val="00A42E32"/>
    <w:rsid w:val="00A46E63"/>
    <w:rsid w:val="00A51DC5"/>
    <w:rsid w:val="00A53DE1"/>
    <w:rsid w:val="00A615E1"/>
    <w:rsid w:val="00A63804"/>
    <w:rsid w:val="00A755E8"/>
    <w:rsid w:val="00A87F73"/>
    <w:rsid w:val="00A905C5"/>
    <w:rsid w:val="00A93A5D"/>
    <w:rsid w:val="00AB32F8"/>
    <w:rsid w:val="00AB610B"/>
    <w:rsid w:val="00AD0D90"/>
    <w:rsid w:val="00AD360E"/>
    <w:rsid w:val="00AD40FB"/>
    <w:rsid w:val="00AD782D"/>
    <w:rsid w:val="00AE7650"/>
    <w:rsid w:val="00B10EBE"/>
    <w:rsid w:val="00B14F00"/>
    <w:rsid w:val="00B15621"/>
    <w:rsid w:val="00B236F1"/>
    <w:rsid w:val="00B50F99"/>
    <w:rsid w:val="00B51D1B"/>
    <w:rsid w:val="00B540F4"/>
    <w:rsid w:val="00B60FD0"/>
    <w:rsid w:val="00B622DF"/>
    <w:rsid w:val="00B6332A"/>
    <w:rsid w:val="00B81760"/>
    <w:rsid w:val="00B81D5D"/>
    <w:rsid w:val="00B8494C"/>
    <w:rsid w:val="00B91129"/>
    <w:rsid w:val="00BA0D22"/>
    <w:rsid w:val="00BA1546"/>
    <w:rsid w:val="00BB4E51"/>
    <w:rsid w:val="00BD431F"/>
    <w:rsid w:val="00BE0002"/>
    <w:rsid w:val="00BE38B3"/>
    <w:rsid w:val="00BE423E"/>
    <w:rsid w:val="00BE7DA6"/>
    <w:rsid w:val="00BF4057"/>
    <w:rsid w:val="00BF61AC"/>
    <w:rsid w:val="00C07AE9"/>
    <w:rsid w:val="00C135A5"/>
    <w:rsid w:val="00C37DC8"/>
    <w:rsid w:val="00C4043E"/>
    <w:rsid w:val="00C4397A"/>
    <w:rsid w:val="00C47FA6"/>
    <w:rsid w:val="00C57FC6"/>
    <w:rsid w:val="00C65D88"/>
    <w:rsid w:val="00C66648"/>
    <w:rsid w:val="00C66A7D"/>
    <w:rsid w:val="00C779DA"/>
    <w:rsid w:val="00C814F7"/>
    <w:rsid w:val="00C9759A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8E6"/>
    <w:rsid w:val="00D37CD3"/>
    <w:rsid w:val="00D4648B"/>
    <w:rsid w:val="00D66A52"/>
    <w:rsid w:val="00D66EFA"/>
    <w:rsid w:val="00D72A2D"/>
    <w:rsid w:val="00D72C24"/>
    <w:rsid w:val="00D81320"/>
    <w:rsid w:val="00D87D60"/>
    <w:rsid w:val="00D9521A"/>
    <w:rsid w:val="00DA2EF5"/>
    <w:rsid w:val="00DA3914"/>
    <w:rsid w:val="00DA59AA"/>
    <w:rsid w:val="00DB6915"/>
    <w:rsid w:val="00DB7E1E"/>
    <w:rsid w:val="00DC0070"/>
    <w:rsid w:val="00DC1B78"/>
    <w:rsid w:val="00DC2A2F"/>
    <w:rsid w:val="00DC600B"/>
    <w:rsid w:val="00DC6ADC"/>
    <w:rsid w:val="00DD4E43"/>
    <w:rsid w:val="00DE0FAA"/>
    <w:rsid w:val="00DE136D"/>
    <w:rsid w:val="00DE6534"/>
    <w:rsid w:val="00DE66D2"/>
    <w:rsid w:val="00DF4D6C"/>
    <w:rsid w:val="00E01923"/>
    <w:rsid w:val="00E04E1D"/>
    <w:rsid w:val="00E1034D"/>
    <w:rsid w:val="00E14498"/>
    <w:rsid w:val="00E2397A"/>
    <w:rsid w:val="00E254DB"/>
    <w:rsid w:val="00E300FC"/>
    <w:rsid w:val="00E362DB"/>
    <w:rsid w:val="00E5632B"/>
    <w:rsid w:val="00E62356"/>
    <w:rsid w:val="00E64485"/>
    <w:rsid w:val="00E70240"/>
    <w:rsid w:val="00E70F73"/>
    <w:rsid w:val="00E71E6B"/>
    <w:rsid w:val="00E81CC5"/>
    <w:rsid w:val="00E85A87"/>
    <w:rsid w:val="00E85B4A"/>
    <w:rsid w:val="00E9528E"/>
    <w:rsid w:val="00EA271D"/>
    <w:rsid w:val="00EA5099"/>
    <w:rsid w:val="00EB2843"/>
    <w:rsid w:val="00EC1351"/>
    <w:rsid w:val="00EC4CBF"/>
    <w:rsid w:val="00EC7133"/>
    <w:rsid w:val="00EC7337"/>
    <w:rsid w:val="00ED2B98"/>
    <w:rsid w:val="00ED440D"/>
    <w:rsid w:val="00EE2CA8"/>
    <w:rsid w:val="00EE337B"/>
    <w:rsid w:val="00EF17E8"/>
    <w:rsid w:val="00EF51D9"/>
    <w:rsid w:val="00F04CD3"/>
    <w:rsid w:val="00F130DD"/>
    <w:rsid w:val="00F24884"/>
    <w:rsid w:val="00F41288"/>
    <w:rsid w:val="00F476C4"/>
    <w:rsid w:val="00F51ECB"/>
    <w:rsid w:val="00F61DF9"/>
    <w:rsid w:val="00F639A9"/>
    <w:rsid w:val="00F63AA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4CEB"/>
    <w:rsid w:val="00FE55A2"/>
    <w:rsid w:val="00FF38AB"/>
    <w:rsid w:val="00FF6370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42D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highlight-placeholder-parent">
    <w:name w:val="highlight-placeholder-parent"/>
    <w:basedOn w:val="Normal"/>
    <w:rsid w:val="00C07A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customStyle="1" w:styleId="badword">
    <w:name w:val="badword"/>
    <w:basedOn w:val="DefaultParagraphFont"/>
    <w:rsid w:val="00907CCF"/>
  </w:style>
  <w:style w:type="character" w:styleId="UnresolvedMention">
    <w:name w:val="Unresolved Mention"/>
    <w:basedOn w:val="DefaultParagraphFont"/>
    <w:uiPriority w:val="99"/>
    <w:semiHidden/>
    <w:unhideWhenUsed/>
    <w:rsid w:val="00BE3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atel1.scweb.ca/katha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thanp542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yap\AppData\Local\Microsoft\Office\16.0\DTS\en-US%7bEE5CEF34-3304-4D1E-9E77-BCA08C373E48%7d\%7b32D3A19B-EE54-4229-AB55-A6E0C791EE4B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009CA418434A38B6EB7D3540B1A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327B-10B7-43B9-BD0D-DBAC856B73D3}"/>
      </w:docPartPr>
      <w:docPartBody>
        <w:p w:rsidR="002C2D68" w:rsidRDefault="00E0611B" w:rsidP="00E0611B">
          <w:pPr>
            <w:pStyle w:val="0C009CA418434A38B6EB7D3540B1A6EC"/>
          </w:pPr>
          <w:r w:rsidRPr="00CF1A49">
            <w:t>Skills</w:t>
          </w:r>
        </w:p>
      </w:docPartBody>
    </w:docPart>
    <w:docPart>
      <w:docPartPr>
        <w:name w:val="B5EACECCB5AC4740B0BA2C78108C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DF4A2-BB23-4A03-9501-27F1B43693F5}"/>
      </w:docPartPr>
      <w:docPartBody>
        <w:p w:rsidR="002F481C" w:rsidRDefault="002F481C" w:rsidP="002F481C">
          <w:pPr>
            <w:pStyle w:val="B5EACECCB5AC4740B0BA2C78108C5B2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89"/>
    <w:rsid w:val="002C2D68"/>
    <w:rsid w:val="002F481C"/>
    <w:rsid w:val="005E1F98"/>
    <w:rsid w:val="006777A1"/>
    <w:rsid w:val="008959D9"/>
    <w:rsid w:val="00915B1C"/>
    <w:rsid w:val="00917297"/>
    <w:rsid w:val="009D3BA2"/>
    <w:rsid w:val="00D72C24"/>
    <w:rsid w:val="00E0611B"/>
    <w:rsid w:val="00E7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81E1C4147524E79AD5626FC1E3041FA">
    <w:name w:val="381E1C4147524E79AD5626FC1E3041FA"/>
  </w:style>
  <w:style w:type="paragraph" w:customStyle="1" w:styleId="0C009CA418434A38B6EB7D3540B1A6EC">
    <w:name w:val="0C009CA418434A38B6EB7D3540B1A6EC"/>
    <w:rsid w:val="00E0611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198A282EE547489B9DB62DA4AEED51">
    <w:name w:val="AA198A282EE547489B9DB62DA4AEED51"/>
    <w:rsid w:val="00E0611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5A5A9AD3FF44FFAB1C87B04D030CD7">
    <w:name w:val="EE5A5A9AD3FF44FFAB1C87B04D030CD7"/>
    <w:rsid w:val="002F48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319ADA87884114803F2562CF976420">
    <w:name w:val="BD319ADA87884114803F2562CF976420"/>
    <w:rsid w:val="002F48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E60F77A2AD429A901CFCFAD6F6622F">
    <w:name w:val="2CE60F77A2AD429A901CFCFAD6F6622F"/>
    <w:rsid w:val="002F48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EACECCB5AC4740B0BA2C78108C5B2E">
    <w:name w:val="B5EACECCB5AC4740B0BA2C78108C5B2E"/>
    <w:rsid w:val="002F48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A703933C7A4984B0B3D7692CA0B533">
    <w:name w:val="DCA703933C7A4984B0B3D7692CA0B533"/>
    <w:rsid w:val="002F48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D6AD0E6102471C9D050BA028EB345D">
    <w:name w:val="8FD6AD0E6102471C9D050BA028EB345D"/>
    <w:rsid w:val="002F481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{32D3A19B-EE54-4229-AB55-A6E0C791EE4B}tf16402488_win32</Template>
  <TotalTime>0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2024-05-01T16:02:00Z</dcterms:created>
  <dcterms:modified xsi:type="dcterms:W3CDTF">2024-08-18T23:15:00Z</dcterms:modified>
  <cp:category/>
</cp:coreProperties>
</file>